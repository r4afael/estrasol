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A7098" w:rsidR="005B7680" w:rsidP="005B7680" w:rsidRDefault="00AC3F86" w14:paraId="0E6ECE16" wp14:textId="77777777">
      <w:pPr>
        <w:spacing w:after="0" w:line="240" w:lineRule="auto"/>
        <w:jc w:val="right"/>
        <w:rPr>
          <w:rFonts w:eastAsia="Times New Roman" w:cstheme="minorHAnsi"/>
          <w:color w:val="000000"/>
          <w:spacing w:val="-5"/>
          <w:sz w:val="24"/>
          <w:szCs w:val="24"/>
        </w:rPr>
      </w:pPr>
      <w:r>
        <w:rPr>
          <w:rFonts w:eastAsia="Times New Roman" w:cstheme="minorHAnsi"/>
          <w:color w:val="000000"/>
          <w:spacing w:val="-5"/>
          <w:sz w:val="24"/>
          <w:szCs w:val="24"/>
        </w:rPr>
        <w:t>23</w:t>
      </w:r>
      <w:r w:rsidR="00944F2F">
        <w:rPr>
          <w:rFonts w:eastAsia="Times New Roman" w:cstheme="minorHAnsi"/>
          <w:color w:val="000000"/>
          <w:spacing w:val="-5"/>
          <w:sz w:val="24"/>
          <w:szCs w:val="24"/>
        </w:rPr>
        <w:t xml:space="preserve"> de Febrero de 2023</w:t>
      </w:r>
      <w:r w:rsidR="005B7680">
        <w:rPr>
          <w:rFonts w:eastAsia="Times New Roman" w:cstheme="minorHAnsi"/>
          <w:color w:val="000000"/>
          <w:spacing w:val="-5"/>
          <w:sz w:val="24"/>
          <w:szCs w:val="24"/>
        </w:rPr>
        <w:t xml:space="preserve"> </w:t>
      </w:r>
    </w:p>
    <w:p xmlns:wp14="http://schemas.microsoft.com/office/word/2010/wordml" w:rsidR="00AC3F86" w:rsidP="00AC3F86" w:rsidRDefault="00992048" w14:paraId="10D2C99E" wp14:textId="77777777">
      <w:pPr>
        <w:spacing w:before="2520" w:after="252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7098">
        <w:rPr>
          <w:rFonts w:eastAsia="Times New Roman" w:cstheme="minorHAnsi"/>
          <w:color w:val="000000"/>
          <w:sz w:val="24"/>
          <w:szCs w:val="24"/>
        </w:rPr>
        <w:t>A QUIEN CORRESPONDA:</w:t>
      </w:r>
    </w:p>
    <w:p xmlns:wp14="http://schemas.microsoft.com/office/word/2010/wordml" w:rsidRPr="00AC3F86" w:rsidR="0042278B" w:rsidP="00AC3F86" w:rsidRDefault="00AC3F86" w14:paraId="67F7A937" wp14:textId="77777777">
      <w:pPr>
        <w:spacing w:before="2520" w:after="252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El Sr</w:t>
      </w:r>
      <w:r w:rsidRPr="00FA7098" w:rsidR="00802215">
        <w:rPr>
          <w:rFonts w:eastAsia="Times New Roman" w:cstheme="minorHAnsi"/>
          <w:sz w:val="24"/>
          <w:szCs w:val="24"/>
        </w:rPr>
        <w:t xml:space="preserve"> </w:t>
      </w:r>
      <w:r w:rsidR="00BF7A92">
        <w:rPr>
          <w:rFonts w:eastAsia="Times New Roman" w:cstheme="minorHAnsi"/>
          <w:sz w:val="24"/>
          <w:szCs w:val="24"/>
        </w:rPr>
        <w:t>Luis Adrián Contreras Rivera</w:t>
      </w:r>
      <w:r w:rsidRPr="00FA7098" w:rsidR="00992048">
        <w:rPr>
          <w:rFonts w:eastAsia="Times New Roman" w:cstheme="minorHAnsi"/>
          <w:sz w:val="24"/>
          <w:szCs w:val="24"/>
        </w:rPr>
        <w:t xml:space="preserve"> </w:t>
      </w:r>
      <w:r w:rsidRPr="009556E5" w:rsidR="009556E5">
        <w:rPr>
          <w:rFonts w:eastAsia="Times New Roman" w:cstheme="minorHAnsi"/>
          <w:sz w:val="24"/>
          <w:szCs w:val="24"/>
        </w:rPr>
        <w:t>trabajó</w:t>
      </w:r>
      <w:r>
        <w:rPr>
          <w:rFonts w:eastAsia="Times New Roman" w:cstheme="minorHAnsi"/>
          <w:sz w:val="24"/>
          <w:szCs w:val="24"/>
        </w:rPr>
        <w:t xml:space="preserve">  en nuestra empresa a partir del mes de  Junio de 2012 a Mayo de 2022</w:t>
      </w:r>
      <w:r w:rsidRPr="00FA7098" w:rsidR="0042278B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lo cual lo recomiendo ampliamente desarrollando el puesto de supervisor en Campo, no teniendo ningún tipo de problema durante su estancia laboral.</w:t>
      </w:r>
    </w:p>
    <w:p xmlns:wp14="http://schemas.microsoft.com/office/word/2010/wordml" w:rsidR="00927A83" w:rsidP="00FA7098" w:rsidRDefault="00927A83" w14:paraId="672A6659" wp14:textId="77777777">
      <w:pPr>
        <w:pStyle w:val="Sinespaciado"/>
        <w:rPr>
          <w:rFonts w:eastAsia="Times New Roman" w:cstheme="minorHAnsi"/>
          <w:sz w:val="24"/>
          <w:szCs w:val="24"/>
        </w:rPr>
      </w:pPr>
    </w:p>
    <w:p xmlns:wp14="http://schemas.microsoft.com/office/word/2010/wordml" w:rsidR="00AC3F86" w:rsidP="00FA7098" w:rsidRDefault="00AC3F86" w14:paraId="3473AE9B" wp14:textId="77777777">
      <w:pPr>
        <w:pStyle w:val="Sinespaciad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Por lo anterior no tengo inconveniente de extender la presente para los fines que convengan al interesado.</w:t>
      </w:r>
    </w:p>
    <w:p xmlns:wp14="http://schemas.microsoft.com/office/word/2010/wordml" w:rsidR="00AC3F86" w:rsidP="00FA7098" w:rsidRDefault="00AC3F86" w14:paraId="0A37501D" wp14:textId="77777777">
      <w:pPr>
        <w:pStyle w:val="Sinespaciado"/>
        <w:rPr>
          <w:rFonts w:eastAsia="Times New Roman" w:cstheme="minorHAnsi"/>
          <w:color w:val="000000"/>
          <w:sz w:val="24"/>
          <w:szCs w:val="24"/>
        </w:rPr>
      </w:pPr>
    </w:p>
    <w:p xmlns:wp14="http://schemas.microsoft.com/office/word/2010/wordml" w:rsidR="00927A83" w:rsidP="00FA7098" w:rsidRDefault="00927A83" w14:paraId="7F16B3CB" wp14:textId="77777777">
      <w:pPr>
        <w:pStyle w:val="Sinespaciad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Atentamente,</w:t>
      </w:r>
    </w:p>
    <w:p xmlns:wp14="http://schemas.microsoft.com/office/word/2010/wordml" w:rsidR="00927A83" w:rsidP="00FA7098" w:rsidRDefault="00927A83" w14:paraId="5DAB6C7B" wp14:textId="77777777">
      <w:pPr>
        <w:pStyle w:val="Sinespaciado"/>
        <w:rPr>
          <w:rFonts w:eastAsia="Times New Roman" w:cstheme="minorHAnsi"/>
          <w:color w:val="000000"/>
          <w:sz w:val="24"/>
          <w:szCs w:val="24"/>
        </w:rPr>
      </w:pPr>
    </w:p>
    <w:p xmlns:wp14="http://schemas.microsoft.com/office/word/2010/wordml" w:rsidR="00BF7A92" w:rsidP="00FA7098" w:rsidRDefault="00BF7A92" w14:paraId="02EB378F" wp14:textId="77777777">
      <w:pPr>
        <w:pStyle w:val="Sinespaciado"/>
        <w:rPr>
          <w:rFonts w:eastAsia="Times New Roman" w:cstheme="minorHAnsi"/>
          <w:color w:val="000000"/>
          <w:sz w:val="24"/>
          <w:szCs w:val="24"/>
        </w:rPr>
      </w:pPr>
    </w:p>
    <w:p xmlns:wp14="http://schemas.microsoft.com/office/word/2010/wordml" w:rsidR="00025B71" w:rsidP="00255DDE" w:rsidRDefault="00AC3F86" w14:paraId="0261C698" wp14:textId="77777777">
      <w:pPr>
        <w:pStyle w:val="Sinespaciado"/>
        <w:rPr>
          <w:noProof/>
          <w:lang w:val="es-MX" w:eastAsia="es-MX"/>
        </w:rPr>
      </w:pPr>
      <w:r>
        <w:rPr>
          <w:noProof/>
          <w:lang w:val="es-MX" w:eastAsia="es-MX"/>
        </w:rPr>
        <w:t>Sr. Fernando Vargas Jaramillo</w:t>
      </w:r>
    </w:p>
    <w:p xmlns:wp14="http://schemas.microsoft.com/office/word/2010/wordml" w:rsidRPr="00255DDE" w:rsidR="00AC3F86" w:rsidP="5E9FBA15" w:rsidRDefault="00AC3F86" w14:paraId="3AC9E9B6" wp14:textId="77777777">
      <w:pPr>
        <w:pStyle w:val="Sinespaciado"/>
        <w:rPr>
          <w:rFonts w:eastAsia="Times New Roman" w:cs="Calibri" w:cstheme="minorAscii"/>
          <w:color w:val="000000"/>
          <w:sz w:val="24"/>
          <w:szCs w:val="24"/>
        </w:rPr>
      </w:pPr>
      <w:r w:rsidRPr="5E9FBA15" w:rsidR="00AC3F86">
        <w:rPr>
          <w:noProof/>
          <w:lang w:val="es-MX" w:eastAsia="es-MX"/>
        </w:rPr>
        <w:t xml:space="preserve">Coordinador de Proyectos </w:t>
      </w:r>
      <w:bookmarkStart w:name="_GoBack" w:id="0"/>
      <w:bookmarkEnd w:id="0"/>
    </w:p>
    <w:p w:rsidR="45589A16" w:rsidP="5E9FBA15" w:rsidRDefault="45589A16" w14:paraId="2CEE9367" w14:textId="6B158E6E">
      <w:pPr>
        <w:pStyle w:val="Sinespaciado"/>
        <w:rPr>
          <w:noProof/>
          <w:lang w:val="es-MX" w:eastAsia="es-MX"/>
        </w:rPr>
      </w:pPr>
      <w:r w:rsidRPr="5E9FBA15" w:rsidR="45589A16">
        <w:rPr>
          <w:noProof/>
          <w:lang w:val="es-MX" w:eastAsia="es-MX"/>
        </w:rPr>
        <w:t>8180804185</w:t>
      </w:r>
    </w:p>
    <w:sectPr w:rsidRPr="00255DDE" w:rsidR="00AC3F86" w:rsidSect="0042278B">
      <w:pgSz w:w="11906" w:h="16838" w:orient="portrait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248B5" w:rsidP="00802215" w:rsidRDefault="001248B5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248B5" w:rsidP="00802215" w:rsidRDefault="001248B5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248B5" w:rsidP="00802215" w:rsidRDefault="001248B5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248B5" w:rsidP="00802215" w:rsidRDefault="001248B5" w14:paraId="72A3D3E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removePersonalInformation/>
  <w:removeDateAndTime/>
  <w:doNotDisplayPageBoundaries/>
  <w:attachedTemplate r:id="rId1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92"/>
    <w:rsid w:val="00017191"/>
    <w:rsid w:val="00025B71"/>
    <w:rsid w:val="00103341"/>
    <w:rsid w:val="001248B5"/>
    <w:rsid w:val="00147034"/>
    <w:rsid w:val="00255DDE"/>
    <w:rsid w:val="002B41B7"/>
    <w:rsid w:val="002B61AA"/>
    <w:rsid w:val="00310C19"/>
    <w:rsid w:val="0042278B"/>
    <w:rsid w:val="005B275E"/>
    <w:rsid w:val="005B59F4"/>
    <w:rsid w:val="005B7680"/>
    <w:rsid w:val="007C4722"/>
    <w:rsid w:val="00802215"/>
    <w:rsid w:val="00927A83"/>
    <w:rsid w:val="00944F2F"/>
    <w:rsid w:val="009556E5"/>
    <w:rsid w:val="00992048"/>
    <w:rsid w:val="00AC3F86"/>
    <w:rsid w:val="00AC7846"/>
    <w:rsid w:val="00AD350A"/>
    <w:rsid w:val="00AE7C73"/>
    <w:rsid w:val="00BB2630"/>
    <w:rsid w:val="00BF7A92"/>
    <w:rsid w:val="00C23576"/>
    <w:rsid w:val="00F21BD7"/>
    <w:rsid w:val="00FA7098"/>
    <w:rsid w:val="45589A16"/>
    <w:rsid w:val="5E9FB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B1D36"/>
  <w15:docId w15:val="{C3B4E00F-7066-49C1-9E79-CE71A44417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7191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278B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A70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C4722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C4722"/>
  </w:style>
  <w:style w:type="paragraph" w:styleId="Piedepgina">
    <w:name w:val="footer"/>
    <w:basedOn w:val="Normal"/>
    <w:link w:val="PiedepginaCar"/>
    <w:uiPriority w:val="99"/>
    <w:unhideWhenUsed/>
    <w:rsid w:val="007C4722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C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9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70885">
                                          <w:marLeft w:val="125"/>
                                          <w:marRight w:val="125"/>
                                          <w:marTop w:val="125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7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5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23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8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5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056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27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81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7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49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63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77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0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65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70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07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02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12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84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65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GAL-6\Downloads\tf02011053_win3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4246-47BD-4E85-A78A-A8288042D8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tf02011053_win32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Diana Andrea Cortes Ramírez</lastModifiedBy>
  <revision>2</revision>
  <dcterms:created xsi:type="dcterms:W3CDTF">2023-02-25T19:14:00.0000000Z</dcterms:created>
  <dcterms:modified xsi:type="dcterms:W3CDTF">2023-03-01T20:19:57.3862755Z</dcterms:modified>
</coreProperties>
</file>